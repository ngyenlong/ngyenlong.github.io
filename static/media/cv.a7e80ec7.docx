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RPr="007B5B6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7B5B67" w:rsidRDefault="006D409C" w:rsidP="006D409C">
            <w:pPr>
              <w:tabs>
                <w:tab w:val="left" w:pos="990"/>
              </w:tabs>
              <w:jc w:val="center"/>
              <w:rPr>
                <w:rFonts w:ascii="Arial" w:hAnsi="Arial" w:cs="Arial"/>
              </w:rPr>
            </w:pPr>
            <w:r w:rsidRPr="007B5B67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7C4B8582" wp14:editId="784DB413">
                      <wp:extent cx="2262251" cy="2262251"/>
                      <wp:effectExtent l="38100" t="38100" r="62230" b="62230"/>
                      <wp:docPr id="53" name="Diamond 53" descr="Headshot of woman" title="Headshot of wo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32981F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alt="Title: Headshot of woman - Description: Headshot of woman" style="width:178.15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" strokecolor="#99cb38 [3204]" strokeweight="5pt">
                      <v:fill r:id="rId11" o:title="Headshot of woman" recolor="t" rotate="t" type="fram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7B5B67" w:rsidRDefault="006D409C" w:rsidP="006D409C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rPr>
                <w:rFonts w:ascii="Arial" w:hAnsi="Arial" w:cs="Arial"/>
              </w:rPr>
              <w:id w:val="1049110328"/>
              <w:placeholder>
                <w:docPart w:val="1CCFF9E104CC4D4B94FF98293BABB23F"/>
              </w:placeholder>
              <w:temporary/>
              <w:showingPlcHdr/>
              <w15:appearance w15:val="hidden"/>
            </w:sdtPr>
            <w:sdtEndPr/>
            <w:sdtContent>
              <w:p w:rsidR="006D409C" w:rsidRPr="007B5B67" w:rsidRDefault="006D409C" w:rsidP="00776643">
                <w:pPr>
                  <w:pStyle w:val="Heading1"/>
                  <w:rPr>
                    <w:rFonts w:ascii="Arial" w:hAnsi="Arial" w:cs="Arial"/>
                  </w:rPr>
                </w:pPr>
                <w:r w:rsidRPr="007B5B67">
                  <w:rPr>
                    <w:rFonts w:ascii="Arial" w:hAnsi="Arial" w:cs="Arial"/>
                  </w:rPr>
                  <w:t>EDUCATION</w:t>
                </w:r>
              </w:p>
            </w:sdtContent>
          </w:sdt>
        </w:tc>
      </w:tr>
      <w:tr w:rsidR="006D409C" w:rsidRPr="007B5B67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Pr="007B5B67" w:rsidRDefault="006D409C" w:rsidP="00776643">
            <w:pPr>
              <w:tabs>
                <w:tab w:val="left" w:pos="990"/>
              </w:tabs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Pr="007B5B67" w:rsidRDefault="006D409C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7B5B67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291E17" w:rsidRDefault="00291E17" w:rsidP="00291E17">
            <w:pPr>
              <w:rPr>
                <w:rStyle w:val="normaltextrun"/>
                <w:rFonts w:ascii="Arial" w:hAnsi="Arial" w:cs="Arial"/>
                <w:b/>
                <w:bCs/>
                <w:color w:val="003300"/>
                <w:sz w:val="28"/>
                <w:szCs w:val="28"/>
                <w:shd w:val="clear" w:color="auto" w:fill="FFFFFF"/>
              </w:rPr>
            </w:pPr>
          </w:p>
          <w:p w:rsidR="00291E17" w:rsidRDefault="00291E17" w:rsidP="00291E17">
            <w:pPr>
              <w:rPr>
                <w:rStyle w:val="eop"/>
                <w:rFonts w:ascii="Arial" w:hAnsi="Arial" w:cs="Arial"/>
                <w:b/>
                <w:bCs/>
                <w:color w:val="003300"/>
                <w:sz w:val="28"/>
                <w:shd w:val="clear" w:color="auto" w:fill="FFFFFF"/>
              </w:rPr>
            </w:pPr>
            <w:r w:rsidRPr="00C47C69">
              <w:rPr>
                <w:rStyle w:val="normaltextrun"/>
                <w:rFonts w:ascii="Arial" w:hAnsi="Arial" w:cs="Arial"/>
                <w:b/>
                <w:bCs/>
                <w:color w:val="003300"/>
                <w:sz w:val="28"/>
                <w:szCs w:val="28"/>
                <w:shd w:val="clear" w:color="auto" w:fill="FFFFFF"/>
              </w:rPr>
              <w:t>Computer Science Center</w:t>
            </w:r>
            <w:r w:rsidRPr="00C47C69">
              <w:rPr>
                <w:rStyle w:val="eop"/>
                <w:rFonts w:ascii="Arial" w:hAnsi="Arial" w:cs="Arial"/>
                <w:b/>
                <w:bCs/>
                <w:color w:val="003300"/>
                <w:sz w:val="28"/>
                <w:szCs w:val="28"/>
                <w:shd w:val="clear" w:color="auto" w:fill="FFFFFF"/>
              </w:rPr>
              <w:t> </w:t>
            </w:r>
          </w:p>
          <w:p w:rsidR="00291E17" w:rsidRPr="00794107" w:rsidRDefault="00291E17" w:rsidP="00291E17">
            <w:pPr>
              <w:rPr>
                <w:rFonts w:ascii="Arial" w:hAnsi="Arial" w:cs="Arial"/>
                <w:b/>
                <w:color w:val="003300"/>
              </w:rPr>
            </w:pPr>
            <w:r w:rsidRPr="00C47C69">
              <w:rPr>
                <w:rStyle w:val="normaltextrun"/>
                <w:rFonts w:ascii="Arial" w:hAnsi="Arial" w:cs="Arial"/>
                <w:i/>
                <w:iCs/>
                <w:color w:val="808080" w:themeColor="background1" w:themeShade="80"/>
                <w:szCs w:val="22"/>
                <w:shd w:val="clear" w:color="auto" w:fill="FFFFFF"/>
              </w:rPr>
              <w:t>May </w:t>
            </w:r>
            <w:r w:rsidRPr="00C47C69">
              <w:rPr>
                <w:rStyle w:val="contextualspellingandgrammarerror"/>
                <w:rFonts w:ascii="Arial" w:hAnsi="Arial" w:cs="Arial"/>
                <w:i/>
                <w:iCs/>
                <w:color w:val="808080" w:themeColor="background1" w:themeShade="80"/>
                <w:szCs w:val="22"/>
                <w:shd w:val="clear" w:color="auto" w:fill="FFFFFF"/>
              </w:rPr>
              <w:t>2016  -</w:t>
            </w:r>
            <w:r w:rsidRPr="00C47C69">
              <w:rPr>
                <w:rStyle w:val="normaltextrun"/>
                <w:rFonts w:ascii="Arial" w:hAnsi="Arial" w:cs="Arial"/>
                <w:i/>
                <w:iCs/>
                <w:color w:val="808080" w:themeColor="background1" w:themeShade="80"/>
                <w:szCs w:val="22"/>
                <w:shd w:val="clear" w:color="auto" w:fill="FFFFFF"/>
              </w:rPr>
              <w:t> Dec 2016</w:t>
            </w:r>
          </w:p>
          <w:p w:rsidR="00291E17" w:rsidRPr="00291E17" w:rsidRDefault="00291E17" w:rsidP="00291E17">
            <w:pPr>
              <w:rPr>
                <w:rStyle w:val="eop"/>
                <w:rFonts w:ascii="Arial" w:hAnsi="Arial" w:cs="Arial"/>
                <w:color w:val="000000"/>
                <w:sz w:val="24"/>
                <w:shd w:val="clear" w:color="auto" w:fill="FFFFFF"/>
              </w:rPr>
            </w:pPr>
            <w:r w:rsidRPr="00794107">
              <w:rPr>
                <w:rStyle w:val="normaltextrun"/>
                <w:rFonts w:ascii="Arial" w:hAnsi="Arial" w:cs="Arial"/>
                <w:color w:val="000000"/>
                <w:sz w:val="24"/>
                <w:shd w:val="clear" w:color="auto" w:fill="FFFFFF"/>
              </w:rPr>
              <w:t>Web Designer Certificate.</w:t>
            </w:r>
            <w:r w:rsidRPr="00E87A86">
              <w:rPr>
                <w:rStyle w:val="eop"/>
                <w:rFonts w:ascii="Arial" w:hAnsi="Arial" w:cs="Arial"/>
                <w:color w:val="000000"/>
                <w:spacing w:val="15"/>
                <w:sz w:val="24"/>
                <w:shd w:val="clear" w:color="auto" w:fill="FFFFFF"/>
                <w:fitText w:val="76" w:id="-2090572032"/>
              </w:rPr>
              <w:t> </w:t>
            </w:r>
          </w:p>
          <w:p w:rsidR="006D409C" w:rsidRPr="007B5B67" w:rsidRDefault="006D409C" w:rsidP="00776643">
            <w:pPr>
              <w:rPr>
                <w:rFonts w:ascii="Arial" w:hAnsi="Arial" w:cs="Arial"/>
              </w:rPr>
            </w:pPr>
          </w:p>
          <w:p w:rsidR="00291E17" w:rsidRPr="00C47C69" w:rsidRDefault="00291E17" w:rsidP="00291E17">
            <w:pPr>
              <w:rPr>
                <w:rFonts w:ascii="Arial" w:hAnsi="Arial" w:cs="Arial"/>
                <w:b/>
                <w:color w:val="003300"/>
              </w:rPr>
            </w:pPr>
            <w:r w:rsidRPr="00C47C69">
              <w:rPr>
                <w:rStyle w:val="normaltextrun"/>
                <w:rFonts w:ascii="Arial" w:hAnsi="Arial" w:cs="Arial"/>
                <w:b/>
                <w:bCs/>
                <w:color w:val="003300"/>
                <w:sz w:val="28"/>
                <w:szCs w:val="28"/>
                <w:shd w:val="clear" w:color="auto" w:fill="FFFFFF"/>
              </w:rPr>
              <w:t>Ho Chi Minh University </w:t>
            </w:r>
            <w:r w:rsidRPr="00C47C69">
              <w:rPr>
                <w:rStyle w:val="contextualspellingandgrammarerror"/>
                <w:rFonts w:ascii="Arial" w:hAnsi="Arial" w:cs="Arial"/>
                <w:b/>
                <w:bCs/>
                <w:color w:val="003300"/>
                <w:sz w:val="28"/>
                <w:szCs w:val="28"/>
                <w:shd w:val="clear" w:color="auto" w:fill="FFFFFF"/>
              </w:rPr>
              <w:t>Of</w:t>
            </w:r>
            <w:r w:rsidRPr="00C47C69">
              <w:rPr>
                <w:rStyle w:val="normaltextrun"/>
                <w:rFonts w:ascii="Arial" w:hAnsi="Arial" w:cs="Arial"/>
                <w:b/>
                <w:bCs/>
                <w:color w:val="003300"/>
                <w:sz w:val="28"/>
                <w:szCs w:val="28"/>
                <w:shd w:val="clear" w:color="auto" w:fill="FFFFFF"/>
              </w:rPr>
              <w:t> Natural Science</w:t>
            </w:r>
          </w:p>
          <w:p w:rsidR="00291E17" w:rsidRPr="00C47C69" w:rsidRDefault="00291E17" w:rsidP="00291E17">
            <w:pPr>
              <w:rPr>
                <w:rStyle w:val="eop"/>
                <w:rFonts w:ascii="Arial" w:hAnsi="Arial" w:cs="Arial"/>
                <w:color w:val="808080" w:themeColor="background1" w:themeShade="80"/>
                <w:szCs w:val="22"/>
                <w:shd w:val="clear" w:color="auto" w:fill="FFFFFF"/>
              </w:rPr>
            </w:pPr>
            <w:r w:rsidRPr="00C47C69">
              <w:rPr>
                <w:rStyle w:val="normaltextrun"/>
                <w:rFonts w:ascii="Arial" w:hAnsi="Arial" w:cs="Arial"/>
                <w:i/>
                <w:iCs/>
                <w:color w:val="808080" w:themeColor="background1" w:themeShade="80"/>
                <w:szCs w:val="22"/>
                <w:shd w:val="clear" w:color="auto" w:fill="FFFFFF"/>
              </w:rPr>
              <w:t>Sep </w:t>
            </w:r>
            <w:r w:rsidRPr="00C47C69">
              <w:rPr>
                <w:rStyle w:val="contextualspellingandgrammarerror"/>
                <w:rFonts w:ascii="Arial" w:hAnsi="Arial" w:cs="Arial"/>
                <w:i/>
                <w:iCs/>
                <w:color w:val="808080" w:themeColor="background1" w:themeShade="80"/>
                <w:szCs w:val="22"/>
                <w:shd w:val="clear" w:color="auto" w:fill="FFFFFF"/>
              </w:rPr>
              <w:t>2014  -</w:t>
            </w:r>
            <w:r w:rsidRPr="00C47C69">
              <w:rPr>
                <w:rStyle w:val="normaltextrun"/>
                <w:rFonts w:ascii="Arial" w:hAnsi="Arial" w:cs="Arial"/>
                <w:i/>
                <w:iCs/>
                <w:color w:val="808080" w:themeColor="background1" w:themeShade="80"/>
                <w:szCs w:val="22"/>
                <w:shd w:val="clear" w:color="auto" w:fill="FFFFFF"/>
              </w:rPr>
              <w:t> Jul 2014</w:t>
            </w:r>
            <w:r w:rsidRPr="00C47C69">
              <w:rPr>
                <w:rStyle w:val="eop"/>
                <w:rFonts w:ascii="Arial" w:hAnsi="Arial" w:cs="Arial"/>
                <w:color w:val="808080" w:themeColor="background1" w:themeShade="80"/>
                <w:szCs w:val="22"/>
                <w:shd w:val="clear" w:color="auto" w:fill="FFFFFF"/>
              </w:rPr>
              <w:t> </w:t>
            </w:r>
          </w:p>
          <w:p w:rsidR="006D409C" w:rsidRPr="007B5B67" w:rsidRDefault="00291E17" w:rsidP="00291E17">
            <w:pPr>
              <w:rPr>
                <w:rFonts w:ascii="Arial" w:hAnsi="Arial" w:cs="Arial"/>
              </w:rPr>
            </w:pPr>
            <w:r w:rsidRPr="00C47C69">
              <w:rPr>
                <w:rStyle w:val="normaltextrun"/>
                <w:rFonts w:ascii="Arial" w:hAnsi="Arial" w:cs="Arial"/>
                <w:color w:val="0D0D0D" w:themeColor="text1" w:themeTint="F2"/>
                <w:sz w:val="26"/>
                <w:szCs w:val="26"/>
                <w:shd w:val="clear" w:color="auto" w:fill="FFFFFF"/>
              </w:rPr>
              <w:t>Graduated from college.</w:t>
            </w:r>
            <w:r w:rsidRPr="00C47C69">
              <w:t> </w:t>
            </w:r>
          </w:p>
        </w:tc>
      </w:tr>
      <w:tr w:rsidR="006D409C" w:rsidRPr="007B5B6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7B5B67" w:rsidRDefault="00E12FF9" w:rsidP="005D47DE">
            <w:pPr>
              <w:pStyle w:val="Tit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 nguyen</w:t>
            </w:r>
          </w:p>
          <w:p w:rsidR="006D409C" w:rsidRPr="007B5B67" w:rsidRDefault="00E12FF9" w:rsidP="005D47DE">
            <w:pPr>
              <w:pStyle w:val="Subtitle"/>
              <w:rPr>
                <w:rFonts w:ascii="Arial" w:hAnsi="Arial" w:cs="Arial"/>
              </w:rPr>
            </w:pPr>
            <w:r w:rsidRPr="00E16576">
              <w:rPr>
                <w:rFonts w:ascii="Arial" w:hAnsi="Arial" w:cs="Arial"/>
                <w:spacing w:val="0"/>
                <w:w w:val="80"/>
              </w:rPr>
              <w:t>Front-End Develo</w:t>
            </w:r>
            <w:r w:rsidRPr="00E16576">
              <w:rPr>
                <w:rFonts w:ascii="Arial" w:hAnsi="Arial" w:cs="Arial"/>
                <w:spacing w:val="180"/>
                <w:w w:val="80"/>
              </w:rPr>
              <w:t>p</w:t>
            </w:r>
          </w:p>
          <w:p w:rsidR="006D409C" w:rsidRPr="00E12FF9" w:rsidRDefault="00E12FF9" w:rsidP="005D47DE">
            <w:pPr>
              <w:pStyle w:val="Heading2"/>
              <w:rPr>
                <w:rFonts w:ascii="Arial" w:hAnsi="Arial" w:cs="Arial"/>
                <w:color w:val="003300"/>
              </w:rPr>
            </w:pPr>
            <w:r w:rsidRPr="00E12FF9">
              <w:rPr>
                <w:rFonts w:ascii="Arial" w:hAnsi="Arial" w:cs="Arial"/>
                <w:color w:val="003300"/>
              </w:rPr>
              <w:t>hello, i’m long!</w:t>
            </w:r>
          </w:p>
          <w:p w:rsidR="00E12FF9" w:rsidRPr="00C47C69" w:rsidRDefault="00E12FF9" w:rsidP="00E12FF9">
            <w:pPr>
              <w:pStyle w:val="ProfileTex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I’m</w:t>
            </w:r>
            <w:r w:rsidRPr="00C47C69">
              <w:rPr>
                <w:rStyle w:val="Heading2Char"/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C47C69">
              <w:rPr>
                <w:rStyle w:val="normaltextrun"/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a passionate front-end developer with 2+ </w:t>
            </w:r>
            <w:r w:rsidRPr="00C47C69">
              <w:rPr>
                <w:rStyle w:val="contextualspellingandgrammarerror"/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years experience</w:t>
            </w:r>
            <w:r w:rsidRPr="00C47C69">
              <w:rPr>
                <w:rStyle w:val="normaltextrun"/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 in developing websites and 8+ months experience in developing mobile app.</w:t>
            </w:r>
            <w:r w:rsidRPr="00C47C69">
              <w:rPr>
                <w:rStyle w:val="eop"/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:rsidR="006D409C" w:rsidRPr="007B5B67" w:rsidRDefault="006D409C" w:rsidP="00A75FCE">
            <w:pPr>
              <w:pStyle w:val="ProfileText"/>
              <w:rPr>
                <w:rFonts w:ascii="Arial" w:hAnsi="Arial" w:cs="Arial"/>
              </w:rPr>
            </w:pPr>
          </w:p>
          <w:p w:rsidR="006D409C" w:rsidRPr="007B5B67" w:rsidRDefault="006D409C" w:rsidP="005D47DE">
            <w:pPr>
              <w:rPr>
                <w:rFonts w:ascii="Arial" w:hAnsi="Arial" w:cs="Arial"/>
              </w:rPr>
            </w:pPr>
          </w:p>
          <w:p w:rsidR="006D409C" w:rsidRPr="00E12FF9" w:rsidRDefault="00E12FF9" w:rsidP="005D47DE">
            <w:pPr>
              <w:pStyle w:val="Heading2"/>
              <w:rPr>
                <w:rFonts w:ascii="Arial" w:hAnsi="Arial" w:cs="Arial"/>
                <w:color w:val="003300"/>
              </w:rPr>
            </w:pPr>
            <w:r w:rsidRPr="00E12FF9">
              <w:rPr>
                <w:rFonts w:ascii="Arial" w:hAnsi="Arial" w:cs="Arial"/>
                <w:color w:val="003300"/>
              </w:rPr>
              <w:t>Info</w:t>
            </w:r>
          </w:p>
          <w:p w:rsidR="00E12FF9" w:rsidRPr="00E12FF9" w:rsidRDefault="00E12FF9" w:rsidP="00E12FF9">
            <w:pPr>
              <w:pStyle w:val="ContactDetails"/>
              <w:spacing w:line="360" w:lineRule="auto"/>
              <w:rPr>
                <w:rFonts w:ascii="Arial" w:hAnsi="Arial" w:cs="Arial"/>
                <w:sz w:val="24"/>
              </w:rPr>
            </w:pPr>
            <w:r w:rsidRPr="00E12FF9">
              <w:rPr>
                <w:rFonts w:ascii="Arial" w:hAnsi="Arial" w:cs="Arial"/>
                <w:b/>
                <w:sz w:val="24"/>
              </w:rPr>
              <w:t>Full Name</w:t>
            </w:r>
            <w:r w:rsidRPr="00E12FF9">
              <w:rPr>
                <w:rFonts w:ascii="Arial" w:hAnsi="Arial" w:cs="Arial"/>
                <w:sz w:val="24"/>
              </w:rPr>
              <w:t>: Nguyen Minh Long</w:t>
            </w:r>
          </w:p>
          <w:p w:rsidR="00E12FF9" w:rsidRPr="00E12FF9" w:rsidRDefault="00E12FF9" w:rsidP="00E12FF9">
            <w:pPr>
              <w:pStyle w:val="ContactDetails"/>
              <w:spacing w:line="360" w:lineRule="auto"/>
              <w:rPr>
                <w:rFonts w:ascii="Arial" w:hAnsi="Arial" w:cs="Arial"/>
                <w:sz w:val="24"/>
              </w:rPr>
            </w:pPr>
            <w:r w:rsidRPr="00E12FF9">
              <w:rPr>
                <w:rFonts w:ascii="Arial" w:hAnsi="Arial" w:cs="Arial"/>
                <w:b/>
                <w:sz w:val="24"/>
              </w:rPr>
              <w:t>D.o.b</w:t>
            </w:r>
            <w:r w:rsidRPr="00E12FF9">
              <w:rPr>
                <w:rFonts w:ascii="Arial" w:hAnsi="Arial" w:cs="Arial"/>
                <w:sz w:val="24"/>
              </w:rPr>
              <w:t>: 02/07/1991</w:t>
            </w:r>
          </w:p>
          <w:p w:rsidR="00E12FF9" w:rsidRPr="00E12FF9" w:rsidRDefault="00E12FF9" w:rsidP="00E12FF9">
            <w:pPr>
              <w:pStyle w:val="ContactDetails"/>
              <w:spacing w:line="360" w:lineRule="auto"/>
              <w:rPr>
                <w:rFonts w:ascii="Arial" w:hAnsi="Arial" w:cs="Arial"/>
                <w:sz w:val="24"/>
              </w:rPr>
            </w:pPr>
            <w:r w:rsidRPr="00E12FF9">
              <w:rPr>
                <w:rFonts w:ascii="Arial" w:hAnsi="Arial" w:cs="Arial"/>
                <w:b/>
                <w:sz w:val="24"/>
              </w:rPr>
              <w:t>Phone</w:t>
            </w:r>
            <w:r w:rsidRPr="00E12FF9">
              <w:rPr>
                <w:rFonts w:ascii="Arial" w:hAnsi="Arial" w:cs="Arial"/>
                <w:sz w:val="24"/>
              </w:rPr>
              <w:t>: +84 396 945 551</w:t>
            </w:r>
          </w:p>
          <w:p w:rsidR="00E12FF9" w:rsidRPr="00E12FF9" w:rsidRDefault="00E12FF9" w:rsidP="00E12FF9">
            <w:pPr>
              <w:pStyle w:val="ContactDetails"/>
              <w:spacing w:line="360" w:lineRule="auto"/>
              <w:rPr>
                <w:rFonts w:ascii="Arial" w:hAnsi="Arial" w:cs="Arial"/>
                <w:sz w:val="24"/>
              </w:rPr>
            </w:pPr>
            <w:r w:rsidRPr="00E12FF9">
              <w:rPr>
                <w:rFonts w:ascii="Arial" w:hAnsi="Arial" w:cs="Arial"/>
                <w:b/>
                <w:sz w:val="24"/>
              </w:rPr>
              <w:t>Email</w:t>
            </w:r>
            <w:r w:rsidRPr="00E12FF9">
              <w:rPr>
                <w:rFonts w:ascii="Arial" w:hAnsi="Arial" w:cs="Arial"/>
                <w:sz w:val="24"/>
              </w:rPr>
              <w:t xml:space="preserve">: </w:t>
            </w:r>
            <w:hyperlink r:id="rId12" w:history="1">
              <w:r w:rsidRPr="00E12FF9">
                <w:rPr>
                  <w:rStyle w:val="Hyperlink"/>
                  <w:rFonts w:ascii="Arial" w:hAnsi="Arial" w:cs="Arial"/>
                  <w:sz w:val="24"/>
                </w:rPr>
                <w:t>long.ngyen91@gmail.com</w:t>
              </w:r>
            </w:hyperlink>
          </w:p>
          <w:p w:rsidR="00E12FF9" w:rsidRPr="00E12FF9" w:rsidRDefault="00E12FF9" w:rsidP="00E12FF9">
            <w:pPr>
              <w:pStyle w:val="ContactDetails"/>
              <w:spacing w:line="360" w:lineRule="auto"/>
              <w:rPr>
                <w:rStyle w:val="normaltextrun"/>
                <w:rFonts w:ascii="Arial" w:hAnsi="Arial" w:cs="Arial"/>
                <w:color w:val="000000"/>
                <w:sz w:val="24"/>
                <w:bdr w:val="none" w:sz="0" w:space="0" w:color="auto" w:frame="1"/>
              </w:rPr>
            </w:pPr>
            <w:r w:rsidRPr="00E12FF9">
              <w:rPr>
                <w:rFonts w:ascii="Arial" w:hAnsi="Arial" w:cs="Arial"/>
                <w:b/>
                <w:sz w:val="24"/>
              </w:rPr>
              <w:t>Website</w:t>
            </w:r>
            <w:r w:rsidRPr="00E12FF9">
              <w:rPr>
                <w:rFonts w:ascii="Arial" w:hAnsi="Arial" w:cs="Arial"/>
                <w:sz w:val="24"/>
              </w:rPr>
              <w:t xml:space="preserve">: </w:t>
            </w:r>
            <w:hyperlink r:id="rId13" w:history="1">
              <w:r w:rsidR="00005E5A" w:rsidRPr="00005E5A">
                <w:rPr>
                  <w:rStyle w:val="Hyperlink"/>
                  <w:rFonts w:ascii="Arial" w:hAnsi="Arial" w:cs="Arial"/>
                  <w:sz w:val="24"/>
                </w:rPr>
                <w:t>https://ngyenlong.github.io/</w:t>
              </w:r>
            </w:hyperlink>
            <w:bookmarkStart w:id="0" w:name="_GoBack"/>
            <w:bookmarkEnd w:id="0"/>
          </w:p>
          <w:p w:rsidR="00E12FF9" w:rsidRPr="00E12FF9" w:rsidRDefault="00E12FF9" w:rsidP="00E12FF9">
            <w:pPr>
              <w:pStyle w:val="ContactDetails"/>
              <w:spacing w:line="360" w:lineRule="auto"/>
              <w:rPr>
                <w:rFonts w:ascii="Arial" w:hAnsi="Arial" w:cs="Arial"/>
                <w:color w:val="000000"/>
                <w:sz w:val="24"/>
              </w:rPr>
            </w:pPr>
            <w:r w:rsidRPr="00E12FF9">
              <w:rPr>
                <w:rStyle w:val="normaltextrun"/>
                <w:rFonts w:ascii="Arial" w:hAnsi="Arial" w:cs="Arial"/>
                <w:b/>
                <w:color w:val="000000"/>
                <w:sz w:val="24"/>
                <w:bdr w:val="none" w:sz="0" w:space="0" w:color="auto" w:frame="1"/>
              </w:rPr>
              <w:t>Address</w:t>
            </w:r>
            <w:r w:rsidRPr="00E12FF9">
              <w:rPr>
                <w:rStyle w:val="normaltextrun"/>
                <w:rFonts w:ascii="Arial" w:hAnsi="Arial" w:cs="Arial"/>
                <w:color w:val="000000"/>
                <w:sz w:val="24"/>
                <w:bdr w:val="none" w:sz="0" w:space="0" w:color="auto" w:frame="1"/>
              </w:rPr>
              <w:t xml:space="preserve">: </w:t>
            </w:r>
            <w:r w:rsidRPr="00E12FF9">
              <w:rPr>
                <w:rFonts w:ascii="Arial" w:hAnsi="Arial" w:cs="Arial"/>
                <w:color w:val="000000"/>
                <w:sz w:val="24"/>
              </w:rPr>
              <w:t>429/26B Le Van Sy, Ward 12, District 3, Ho Chi Minh city, Viet Nam</w:t>
            </w:r>
          </w:p>
          <w:p w:rsidR="006D409C" w:rsidRPr="00E12FF9" w:rsidRDefault="00E12FF9" w:rsidP="00E12FF9">
            <w:pPr>
              <w:pStyle w:val="ContactDetail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E12FF9">
              <w:rPr>
                <w:rFonts w:ascii="Arial" w:hAnsi="Arial" w:cs="Arial"/>
                <w:b/>
                <w:color w:val="000000"/>
                <w:sz w:val="24"/>
              </w:rPr>
              <w:t>Exerience</w:t>
            </w:r>
            <w:r w:rsidRPr="00E12FF9">
              <w:rPr>
                <w:rFonts w:ascii="Arial" w:hAnsi="Arial" w:cs="Arial"/>
                <w:color w:val="000000"/>
                <w:sz w:val="24"/>
              </w:rPr>
              <w:t>: +2 years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7B5B67" w:rsidRDefault="006D409C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rPr>
                <w:rFonts w:ascii="Arial" w:hAnsi="Arial" w:cs="Arial"/>
              </w:rPr>
              <w:id w:val="1001553383"/>
              <w:placeholder>
                <w:docPart w:val="A870CD50501F45BBBBAEF665E892FCA9"/>
              </w:placeholder>
              <w:temporary/>
              <w:showingPlcHdr/>
              <w15:appearance w15:val="hidden"/>
            </w:sdtPr>
            <w:sdtEndPr/>
            <w:sdtContent>
              <w:p w:rsidR="006D409C" w:rsidRPr="007B5B67" w:rsidRDefault="006D409C" w:rsidP="00776643">
                <w:pPr>
                  <w:pStyle w:val="Heading1"/>
                  <w:rPr>
                    <w:rFonts w:ascii="Arial" w:hAnsi="Arial" w:cs="Arial"/>
                    <w:b/>
                  </w:rPr>
                </w:pPr>
                <w:r w:rsidRPr="007B5B67">
                  <w:rPr>
                    <w:rFonts w:ascii="Arial" w:hAnsi="Arial" w:cs="Arial"/>
                  </w:rPr>
                  <w:t>WORK EXPERIENCE</w:t>
                </w:r>
              </w:p>
            </w:sdtContent>
          </w:sdt>
        </w:tc>
      </w:tr>
      <w:tr w:rsidR="006D409C" w:rsidRPr="007B5B67" w:rsidTr="00F56513">
        <w:trPr>
          <w:trHeight w:val="5688"/>
        </w:trPr>
        <w:tc>
          <w:tcPr>
            <w:tcW w:w="4421" w:type="dxa"/>
            <w:vMerge/>
            <w:vAlign w:val="bottom"/>
          </w:tcPr>
          <w:p w:rsidR="006D409C" w:rsidRPr="007B5B67" w:rsidRDefault="006D409C" w:rsidP="00776643">
            <w:pPr>
              <w:ind w:right="0"/>
              <w:rPr>
                <w:rFonts w:ascii="Arial" w:hAnsi="Arial" w:cs="Arial"/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Pr="007B5B67" w:rsidRDefault="00F56513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7B5B67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AB4135" w:rsidRDefault="00AB4135" w:rsidP="00AB4135">
            <w:pPr>
              <w:pStyle w:val="paragraph"/>
              <w:spacing w:before="0" w:beforeAutospacing="0" w:after="0" w:afterAutospacing="0"/>
              <w:ind w:left="135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003300"/>
                <w:sz w:val="28"/>
                <w:szCs w:val="28"/>
              </w:rPr>
            </w:pPr>
          </w:p>
          <w:p w:rsidR="00AB4135" w:rsidRPr="00C47C69" w:rsidRDefault="00AB4135" w:rsidP="00AB4135">
            <w:pPr>
              <w:pStyle w:val="paragraph"/>
              <w:spacing w:before="0" w:beforeAutospacing="0" w:after="0" w:afterAutospacing="0"/>
              <w:ind w:left="135"/>
              <w:textAlignment w:val="baseline"/>
              <w:rPr>
                <w:rFonts w:ascii="Arial" w:hAnsi="Arial" w:cs="Arial"/>
                <w:b/>
                <w:bCs/>
                <w:color w:val="003300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b/>
                <w:bCs/>
                <w:color w:val="003300"/>
                <w:sz w:val="28"/>
                <w:szCs w:val="28"/>
              </w:rPr>
              <w:t>Apac-Consulting (Developer)</w:t>
            </w:r>
            <w:r w:rsidRPr="00C47C69">
              <w:rPr>
                <w:rStyle w:val="eop"/>
                <w:rFonts w:ascii="Arial" w:hAnsi="Arial" w:cs="Arial"/>
                <w:b/>
                <w:bCs/>
                <w:color w:val="003300"/>
                <w:sz w:val="28"/>
                <w:szCs w:val="28"/>
              </w:rPr>
              <w:t> </w:t>
            </w:r>
          </w:p>
          <w:p w:rsidR="00AB4135" w:rsidRPr="00C47C69" w:rsidRDefault="00AB4135" w:rsidP="00AB4135">
            <w:pPr>
              <w:pStyle w:val="paragraph"/>
              <w:spacing w:before="0" w:beforeAutospacing="0" w:after="0" w:afterAutospacing="0"/>
              <w:ind w:left="135"/>
              <w:textAlignment w:val="baseline"/>
              <w:rPr>
                <w:rFonts w:ascii="Arial" w:hAnsi="Arial" w:cs="Arial"/>
                <w:color w:val="808080" w:themeColor="background1" w:themeShade="80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Dec 2017– Mar 2020</w:t>
            </w:r>
            <w:r w:rsidRPr="00C47C69">
              <w:rPr>
                <w:rStyle w:val="eop"/>
                <w:rFonts w:ascii="Arial" w:hAnsi="Arial" w:cs="Arial"/>
                <w:color w:val="808080" w:themeColor="background1" w:themeShade="80"/>
                <w:sz w:val="22"/>
                <w:szCs w:val="22"/>
              </w:rPr>
              <w:t> </w:t>
            </w:r>
          </w:p>
          <w:p w:rsidR="00AB4135" w:rsidRPr="00C47C69" w:rsidRDefault="00AB4135" w:rsidP="00AB4135">
            <w:pPr>
              <w:pStyle w:val="paragraph"/>
              <w:spacing w:before="0" w:beforeAutospacing="0" w:after="0" w:afterAutospacing="0"/>
              <w:ind w:left="135"/>
              <w:textAlignment w:val="baseline"/>
              <w:rPr>
                <w:rFonts w:ascii="Arial" w:hAnsi="Arial" w:cs="Arial"/>
                <w:lang w:val="vi-VN"/>
              </w:rPr>
            </w:pPr>
            <w:r w:rsidRPr="00C47C69">
              <w:rPr>
                <w:rStyle w:val="eop"/>
                <w:rFonts w:ascii="Arial" w:hAnsi="Arial" w:cs="Arial"/>
                <w:sz w:val="22"/>
                <w:szCs w:val="22"/>
                <w:lang w:val="vi-VN"/>
              </w:rPr>
              <w:t> </w:t>
            </w:r>
          </w:p>
          <w:p w:rsidR="00AB4135" w:rsidRPr="00C47C69" w:rsidRDefault="00AB4135" w:rsidP="00AB4135">
            <w:pPr>
              <w:pStyle w:val="paragraph"/>
              <w:spacing w:before="0" w:beforeAutospacing="0" w:after="0" w:afterAutospacing="0"/>
              <w:ind w:left="135"/>
              <w:textAlignment w:val="baseline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Apac-Consulting is a global IT Outsourcing firm. The company is a trusted partner providing tailored IT solutions to startups, matured </w:t>
            </w:r>
            <w:r w:rsidRPr="00C47C69">
              <w:rPr>
                <w:rStyle w:val="spellingerror"/>
                <w:rFonts w:ascii="Arial" w:hAnsi="Arial" w:cs="Arial"/>
                <w:sz w:val="26"/>
                <w:szCs w:val="26"/>
              </w:rPr>
              <w:t>bussinesses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, </w:t>
            </w:r>
            <w:r w:rsidRPr="00C47C69">
              <w:rPr>
                <w:rStyle w:val="spellingerror"/>
                <w:rFonts w:ascii="Arial" w:hAnsi="Arial" w:cs="Arial"/>
                <w:sz w:val="26"/>
                <w:szCs w:val="26"/>
              </w:rPr>
              <w:t>goverments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and institutions.</w:t>
            </w:r>
            <w:r w:rsidRPr="00C47C69">
              <w:rPr>
                <w:rStyle w:val="eop"/>
                <w:rFonts w:ascii="Arial" w:hAnsi="Arial" w:cs="Arial"/>
                <w:sz w:val="26"/>
                <w:szCs w:val="26"/>
                <w:lang w:val="vi-VN"/>
              </w:rPr>
              <w:t> </w:t>
            </w:r>
          </w:p>
          <w:p w:rsidR="00AB4135" w:rsidRPr="00C47C69" w:rsidRDefault="00AB4135" w:rsidP="00AB4135">
            <w:pPr>
              <w:pStyle w:val="paragraph"/>
              <w:spacing w:before="0" w:beforeAutospacing="0" w:after="0" w:afterAutospacing="0"/>
              <w:ind w:left="135"/>
              <w:textAlignment w:val="baseline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47C69">
              <w:rPr>
                <w:rStyle w:val="eop"/>
                <w:rFonts w:ascii="Arial" w:hAnsi="Arial" w:cs="Arial"/>
                <w:sz w:val="26"/>
                <w:szCs w:val="26"/>
                <w:lang w:val="vi-VN"/>
              </w:rPr>
              <w:t> </w:t>
            </w:r>
          </w:p>
          <w:p w:rsidR="00AB4135" w:rsidRPr="00C47C69" w:rsidRDefault="00AB4135" w:rsidP="00AB4135">
            <w:pPr>
              <w:pStyle w:val="paragraph"/>
              <w:spacing w:before="0" w:beforeAutospacing="0" w:after="0" w:afterAutospacing="0"/>
              <w:ind w:left="135"/>
              <w:textAlignment w:val="baseline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My responsibilities include:</w:t>
            </w:r>
            <w:r w:rsidRPr="00C47C69">
              <w:rPr>
                <w:rStyle w:val="eop"/>
                <w:rFonts w:ascii="Arial" w:hAnsi="Arial" w:cs="Arial"/>
                <w:sz w:val="26"/>
                <w:szCs w:val="26"/>
                <w:lang w:val="vi-VN"/>
              </w:rPr>
              <w:t> </w:t>
            </w:r>
          </w:p>
          <w:p w:rsidR="00AB4135" w:rsidRPr="00C47C69" w:rsidRDefault="00AB4135" w:rsidP="00AB413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Creating </w:t>
            </w:r>
            <w:r w:rsidRPr="00C47C69">
              <w:rPr>
                <w:rStyle w:val="contextualspellingandgrammarerror"/>
                <w:rFonts w:ascii="Arial" w:hAnsi="Arial" w:cs="Arial"/>
                <w:sz w:val="26"/>
                <w:szCs w:val="26"/>
              </w:rPr>
              <w:t>website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layout/UI by using html/</w:t>
            </w:r>
            <w:r w:rsidRPr="00C47C69">
              <w:rPr>
                <w:rStyle w:val="spellingerror"/>
                <w:rFonts w:ascii="Arial" w:hAnsi="Arial" w:cs="Arial"/>
                <w:sz w:val="26"/>
                <w:szCs w:val="26"/>
              </w:rPr>
              <w:t>css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/</w:t>
            </w:r>
            <w:r w:rsidRPr="00C47C69">
              <w:rPr>
                <w:rStyle w:val="spellingerror"/>
                <w:rFonts w:ascii="Arial" w:hAnsi="Arial" w:cs="Arial"/>
                <w:sz w:val="26"/>
                <w:szCs w:val="26"/>
              </w:rPr>
              <w:t>scss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and bootstrap.</w:t>
            </w:r>
            <w:r w:rsidRPr="00C47C69">
              <w:rPr>
                <w:rStyle w:val="eop"/>
                <w:rFonts w:ascii="Arial" w:hAnsi="Arial" w:cs="Arial"/>
                <w:sz w:val="26"/>
                <w:szCs w:val="26"/>
                <w:lang w:val="vi-VN"/>
              </w:rPr>
              <w:t> </w:t>
            </w:r>
          </w:p>
          <w:p w:rsidR="00AB4135" w:rsidRPr="00C47C69" w:rsidRDefault="00AB4135" w:rsidP="00AB413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Developing </w:t>
            </w:r>
            <w:r w:rsidRPr="00C47C69">
              <w:rPr>
                <w:rStyle w:val="contextualspellingandgrammarerror"/>
                <w:rFonts w:ascii="Arial" w:hAnsi="Arial" w:cs="Arial"/>
                <w:sz w:val="26"/>
                <w:szCs w:val="26"/>
              </w:rPr>
              <w:t>website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with </w:t>
            </w:r>
            <w:r w:rsidRPr="00C47C69">
              <w:rPr>
                <w:rStyle w:val="spellingerror"/>
                <w:rFonts w:ascii="Arial" w:hAnsi="Arial" w:cs="Arial"/>
                <w:sz w:val="26"/>
                <w:szCs w:val="26"/>
              </w:rPr>
              <w:t>mordern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</w:t>
            </w:r>
            <w:r w:rsidRPr="00C47C69">
              <w:rPr>
                <w:rStyle w:val="spellingerror"/>
                <w:rFonts w:ascii="Arial" w:hAnsi="Arial" w:cs="Arial"/>
                <w:sz w:val="26"/>
                <w:szCs w:val="26"/>
              </w:rPr>
              <w:t>javascript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framework like: angular, </w:t>
            </w:r>
            <w:r w:rsidRPr="00C47C69">
              <w:rPr>
                <w:rStyle w:val="spellingerror"/>
                <w:rFonts w:ascii="Arial" w:hAnsi="Arial" w:cs="Arial"/>
                <w:sz w:val="26"/>
                <w:szCs w:val="26"/>
              </w:rPr>
              <w:t>reactjs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, </w:t>
            </w:r>
            <w:r w:rsidRPr="00C47C69">
              <w:rPr>
                <w:rStyle w:val="spellingerror"/>
                <w:rFonts w:ascii="Arial" w:hAnsi="Arial" w:cs="Arial"/>
                <w:sz w:val="26"/>
                <w:szCs w:val="26"/>
              </w:rPr>
              <w:t>vuejs</w:t>
            </w:r>
            <w:r w:rsidR="009C5D00">
              <w:rPr>
                <w:rStyle w:val="spellingerror"/>
                <w:rFonts w:ascii="Arial" w:hAnsi="Arial" w:cs="Arial"/>
                <w:sz w:val="26"/>
                <w:szCs w:val="26"/>
              </w:rPr>
              <w:t>, aurelia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.</w:t>
            </w:r>
            <w:r w:rsidRPr="00C47C69">
              <w:rPr>
                <w:rStyle w:val="eop"/>
                <w:rFonts w:ascii="Arial" w:hAnsi="Arial" w:cs="Arial"/>
                <w:sz w:val="26"/>
                <w:szCs w:val="26"/>
                <w:lang w:val="vi-VN"/>
              </w:rPr>
              <w:t> </w:t>
            </w:r>
          </w:p>
          <w:p w:rsidR="00AB4135" w:rsidRPr="00C47C69" w:rsidRDefault="00AB4135" w:rsidP="00AB413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Developing </w:t>
            </w:r>
            <w:r w:rsidRPr="00C47C69">
              <w:rPr>
                <w:rStyle w:val="contextualspellingandgrammarerror"/>
                <w:rFonts w:ascii="Arial" w:hAnsi="Arial" w:cs="Arial"/>
                <w:sz w:val="26"/>
                <w:szCs w:val="26"/>
              </w:rPr>
              <w:t>mobile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app with </w:t>
            </w:r>
            <w:r w:rsidRPr="00C47C69">
              <w:rPr>
                <w:rStyle w:val="contextualspellingandgrammarerror"/>
                <w:rFonts w:ascii="Arial" w:hAnsi="Arial" w:cs="Arial"/>
                <w:sz w:val="26"/>
                <w:szCs w:val="26"/>
              </w:rPr>
              <w:t>react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native.</w:t>
            </w:r>
            <w:r w:rsidRPr="00C47C69">
              <w:rPr>
                <w:rStyle w:val="eop"/>
                <w:rFonts w:ascii="Arial" w:hAnsi="Arial" w:cs="Arial"/>
                <w:sz w:val="26"/>
                <w:szCs w:val="26"/>
                <w:lang w:val="vi-VN"/>
              </w:rPr>
              <w:t> </w:t>
            </w:r>
          </w:p>
          <w:p w:rsidR="00AB4135" w:rsidRPr="00C47C69" w:rsidRDefault="00AB4135" w:rsidP="00AB413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Integrating data from back-end services via REST API.</w:t>
            </w:r>
            <w:r w:rsidRPr="00C47C69">
              <w:rPr>
                <w:rStyle w:val="eop"/>
                <w:rFonts w:ascii="Arial" w:hAnsi="Arial" w:cs="Arial"/>
                <w:sz w:val="26"/>
                <w:szCs w:val="26"/>
                <w:lang w:val="vi-VN"/>
              </w:rPr>
              <w:t> </w:t>
            </w:r>
          </w:p>
          <w:p w:rsidR="00AB4135" w:rsidRPr="00C47C69" w:rsidRDefault="00AB4135" w:rsidP="00AB413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Developing </w:t>
            </w:r>
            <w:r w:rsidRPr="00C47C69">
              <w:rPr>
                <w:rStyle w:val="contextualspellingandgrammarerror"/>
                <w:rFonts w:ascii="Arial" w:hAnsi="Arial" w:cs="Arial"/>
                <w:sz w:val="26"/>
                <w:szCs w:val="26"/>
              </w:rPr>
              <w:t>web</w:t>
            </w:r>
            <w:r w:rsidRPr="00C47C69">
              <w:rPr>
                <w:rStyle w:val="normaltextrun"/>
                <w:rFonts w:ascii="Arial" w:eastAsiaTheme="majorEastAsia" w:hAnsi="Arial" w:cs="Arial"/>
                <w:sz w:val="26"/>
                <w:szCs w:val="26"/>
              </w:rPr>
              <w:t> server.</w:t>
            </w:r>
            <w:r w:rsidRPr="00C47C69">
              <w:rPr>
                <w:rStyle w:val="eop"/>
                <w:rFonts w:ascii="Arial" w:hAnsi="Arial" w:cs="Arial"/>
                <w:sz w:val="26"/>
                <w:szCs w:val="26"/>
                <w:lang w:val="vi-VN"/>
              </w:rPr>
              <w:t> </w:t>
            </w:r>
          </w:p>
          <w:p w:rsidR="006D409C" w:rsidRPr="007B5B67" w:rsidRDefault="006D409C" w:rsidP="00776643">
            <w:pPr>
              <w:rPr>
                <w:rFonts w:ascii="Arial" w:hAnsi="Arial" w:cs="Arial"/>
              </w:rPr>
            </w:pP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b/>
                <w:bCs/>
                <w:color w:val="003300"/>
                <w:sz w:val="24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b/>
                <w:bCs/>
                <w:color w:val="003300"/>
                <w:sz w:val="28"/>
                <w:szCs w:val="28"/>
                <w:lang w:eastAsia="en-US"/>
              </w:rPr>
              <w:t>Biomass Viet Nam (Sales)</w:t>
            </w:r>
            <w:r w:rsidRPr="00C47C69">
              <w:rPr>
                <w:rFonts w:ascii="Arial" w:eastAsia="Times New Roman" w:hAnsi="Arial" w:cs="Arial"/>
                <w:b/>
                <w:bCs/>
                <w:color w:val="003300"/>
                <w:sz w:val="28"/>
                <w:szCs w:val="28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color w:val="808080" w:themeColor="background1" w:themeShade="80"/>
                <w:sz w:val="24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Cs w:val="22"/>
                <w:lang w:eastAsia="en-US"/>
              </w:rPr>
              <w:t>Jul 2014 – Mar 2018</w:t>
            </w:r>
            <w:r w:rsidRPr="00C47C69">
              <w:rPr>
                <w:rFonts w:ascii="Arial" w:eastAsia="Times New Roman" w:hAnsi="Arial" w:cs="Arial"/>
                <w:color w:val="808080" w:themeColor="background1" w:themeShade="80"/>
                <w:szCs w:val="22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sz w:val="24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Cs w:val="22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Biomass Viet Name is a popular beer and wine shop. The shop  specialise in Belgian, Czechs and Dutch craft beer. And specialise in Italian, Chilean, American, Australian wine.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My responsibilities include: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numPr>
                <w:ilvl w:val="0"/>
                <w:numId w:val="3"/>
              </w:numPr>
              <w:ind w:left="360" w:right="0" w:firstLine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Sales consultant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numPr>
                <w:ilvl w:val="0"/>
                <w:numId w:val="3"/>
              </w:numPr>
              <w:ind w:left="360" w:right="0" w:firstLine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Shipper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numPr>
                <w:ilvl w:val="0"/>
                <w:numId w:val="3"/>
              </w:numPr>
              <w:ind w:left="360" w:right="0" w:firstLine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Waiter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numPr>
                <w:ilvl w:val="0"/>
                <w:numId w:val="3"/>
              </w:numPr>
              <w:ind w:left="360" w:right="0" w:firstLine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Vehicle warden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6D409C" w:rsidRPr="007B5B67" w:rsidRDefault="006D409C" w:rsidP="00776643">
            <w:pPr>
              <w:rPr>
                <w:rFonts w:ascii="Arial" w:hAnsi="Arial" w:cs="Arial"/>
              </w:rPr>
            </w:pP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b/>
                <w:bCs/>
                <w:color w:val="003300"/>
                <w:sz w:val="24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b/>
                <w:bCs/>
                <w:color w:val="003300"/>
                <w:sz w:val="28"/>
                <w:szCs w:val="28"/>
                <w:lang w:eastAsia="en-US"/>
              </w:rPr>
              <w:lastRenderedPageBreak/>
              <w:t>MOF (Waiter)</w:t>
            </w:r>
            <w:r w:rsidRPr="00C47C69">
              <w:rPr>
                <w:rFonts w:ascii="Arial" w:eastAsia="Times New Roman" w:hAnsi="Arial" w:cs="Arial"/>
                <w:b/>
                <w:bCs/>
                <w:color w:val="003300"/>
                <w:sz w:val="28"/>
                <w:szCs w:val="28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color w:val="808080" w:themeColor="background1" w:themeShade="80"/>
                <w:sz w:val="24"/>
                <w:lang w:eastAsia="en-US"/>
              </w:rPr>
            </w:pPr>
            <w:r w:rsidRPr="00C47C69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Cs w:val="22"/>
                <w:lang w:eastAsia="en-US"/>
              </w:rPr>
              <w:t>Dec 2013 – Jan 2014</w:t>
            </w:r>
            <w:r w:rsidRPr="00C47C69">
              <w:rPr>
                <w:rFonts w:ascii="Arial" w:eastAsia="Times New Roman" w:hAnsi="Arial" w:cs="Arial"/>
                <w:color w:val="808080" w:themeColor="background1" w:themeShade="80"/>
                <w:szCs w:val="22"/>
                <w:lang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sz w:val="24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Cs w:val="22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MOF is a Japanese desert coffee restaurant.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ind w:left="135" w:right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My responsibilities include: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Pr="00C47C69" w:rsidRDefault="00E12FF9" w:rsidP="00E12FF9">
            <w:pPr>
              <w:numPr>
                <w:ilvl w:val="0"/>
                <w:numId w:val="4"/>
              </w:numPr>
              <w:ind w:left="360" w:right="0" w:firstLine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Cleaning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E12FF9" w:rsidRDefault="00E12FF9" w:rsidP="00E12FF9">
            <w:pPr>
              <w:numPr>
                <w:ilvl w:val="0"/>
                <w:numId w:val="4"/>
              </w:numPr>
              <w:ind w:left="360" w:right="0" w:firstLine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Ordering</w:t>
            </w:r>
            <w:r w:rsidRPr="00C47C69"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  <w:t> </w:t>
            </w:r>
          </w:p>
          <w:p w:rsidR="006D409C" w:rsidRPr="003A421D" w:rsidRDefault="003A421D" w:rsidP="005D47DE">
            <w:pPr>
              <w:numPr>
                <w:ilvl w:val="0"/>
                <w:numId w:val="4"/>
              </w:numPr>
              <w:ind w:left="360" w:right="0" w:firstLine="0"/>
              <w:textAlignment w:val="baseline"/>
              <w:rPr>
                <w:rFonts w:ascii="Arial" w:eastAsia="Times New Roman" w:hAnsi="Arial" w:cs="Arial"/>
                <w:sz w:val="26"/>
                <w:szCs w:val="26"/>
                <w:lang w:val="vi-VN" w:eastAsia="en-US"/>
              </w:rPr>
            </w:pPr>
            <w:r w:rsidRPr="00C47C69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Carrying food.</w:t>
            </w:r>
          </w:p>
        </w:tc>
      </w:tr>
      <w:tr w:rsidR="006D409C" w:rsidRPr="007B5B67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Pr="007B5B67" w:rsidRDefault="006D409C" w:rsidP="00776643">
            <w:pPr>
              <w:ind w:right="0"/>
              <w:rPr>
                <w:rFonts w:ascii="Arial" w:hAnsi="Arial" w:cs="Arial"/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7B5B67" w:rsidRDefault="006D409C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rPr>
                <w:rFonts w:ascii="Arial" w:hAnsi="Arial" w:cs="Arial"/>
              </w:rPr>
              <w:id w:val="1669594239"/>
              <w:placeholder>
                <w:docPart w:val="4944C4CB6886448286228CA8B6D61F1C"/>
              </w:placeholder>
              <w:temporary/>
              <w:showingPlcHdr/>
              <w15:appearance w15:val="hidden"/>
            </w:sdtPr>
            <w:sdtEndPr/>
            <w:sdtContent>
              <w:p w:rsidR="006D409C" w:rsidRPr="007B5B67" w:rsidRDefault="006D409C" w:rsidP="00776643">
                <w:pPr>
                  <w:pStyle w:val="Heading1"/>
                  <w:rPr>
                    <w:rFonts w:ascii="Arial" w:hAnsi="Arial" w:cs="Arial"/>
                    <w:b/>
                  </w:rPr>
                </w:pPr>
                <w:r w:rsidRPr="007B5B67">
                  <w:rPr>
                    <w:rStyle w:val="Heading2Char"/>
                    <w:rFonts w:ascii="Arial" w:hAnsi="Arial" w:cs="Arial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RPr="007B5B67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Pr="007B5B67" w:rsidRDefault="006D409C" w:rsidP="00776643">
            <w:pPr>
              <w:ind w:right="0"/>
              <w:rPr>
                <w:rFonts w:ascii="Arial" w:hAnsi="Arial" w:cs="Arial"/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Pr="007B5B67" w:rsidRDefault="00F56513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7B5B67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Pr="007B5B67" w:rsidRDefault="006D409C" w:rsidP="00776643">
            <w:pPr>
              <w:rPr>
                <w:rFonts w:ascii="Arial" w:hAnsi="Arial" w:cs="Arial"/>
                <w:b/>
              </w:rPr>
            </w:pPr>
            <w:r w:rsidRPr="007B5B67">
              <w:rPr>
                <w:rFonts w:ascii="Arial" w:hAnsi="Arial" w:cs="Arial"/>
                <w:noProof/>
                <w:color w:val="000000" w:themeColor="text1"/>
                <w:lang w:eastAsia="en-US"/>
              </w:rPr>
              <w:drawing>
                <wp:inline distT="0" distB="0" distL="0" distR="0" wp14:anchorId="580233D0" wp14:editId="678A9697">
                  <wp:extent cx="3756660" cy="48387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:rsidR="00153B84" w:rsidRPr="007B5B67" w:rsidRDefault="00153B84" w:rsidP="005D47DE">
      <w:pPr>
        <w:rPr>
          <w:rFonts w:ascii="Arial" w:hAnsi="Arial" w:cs="Arial"/>
        </w:rPr>
      </w:pPr>
    </w:p>
    <w:sectPr w:rsidR="00153B84" w:rsidRPr="007B5B67" w:rsidSect="00F56513">
      <w:headerReference w:type="default" r:id="rId15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576" w:rsidRDefault="00E16576" w:rsidP="00C51CF5">
      <w:r>
        <w:separator/>
      </w:r>
    </w:p>
  </w:endnote>
  <w:endnote w:type="continuationSeparator" w:id="0">
    <w:p w:rsidR="00E16576" w:rsidRDefault="00E16576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</w:font>
  <w:font w:name="HGGothicE">
    <w:altName w:val="MS Gothic"/>
    <w:panose1 w:val="00000000000000000000"/>
    <w:charset w:val="8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576" w:rsidRDefault="00E16576" w:rsidP="00C51CF5">
      <w:r>
        <w:separator/>
      </w:r>
    </w:p>
  </w:footnote>
  <w:footnote w:type="continuationSeparator" w:id="0">
    <w:p w:rsidR="00E16576" w:rsidRDefault="00E16576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47E1DB50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F33EF6"/>
    <w:multiLevelType w:val="multilevel"/>
    <w:tmpl w:val="5176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FF5197"/>
    <w:multiLevelType w:val="multilevel"/>
    <w:tmpl w:val="BA7E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FC2593"/>
    <w:multiLevelType w:val="multilevel"/>
    <w:tmpl w:val="652C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18"/>
    <w:rsid w:val="00005E5A"/>
    <w:rsid w:val="00006551"/>
    <w:rsid w:val="000521EF"/>
    <w:rsid w:val="000A545F"/>
    <w:rsid w:val="000F3BEA"/>
    <w:rsid w:val="0010314C"/>
    <w:rsid w:val="00153B84"/>
    <w:rsid w:val="00196AAB"/>
    <w:rsid w:val="001A4D1A"/>
    <w:rsid w:val="001B0B3D"/>
    <w:rsid w:val="00291E17"/>
    <w:rsid w:val="00306EA4"/>
    <w:rsid w:val="00322CB0"/>
    <w:rsid w:val="003A421D"/>
    <w:rsid w:val="003B0DB8"/>
    <w:rsid w:val="00431999"/>
    <w:rsid w:val="00443E2D"/>
    <w:rsid w:val="00572086"/>
    <w:rsid w:val="00597871"/>
    <w:rsid w:val="005D47DE"/>
    <w:rsid w:val="005F364E"/>
    <w:rsid w:val="0062123A"/>
    <w:rsid w:val="00635EF0"/>
    <w:rsid w:val="00646E75"/>
    <w:rsid w:val="00663587"/>
    <w:rsid w:val="006D409C"/>
    <w:rsid w:val="00776643"/>
    <w:rsid w:val="00797579"/>
    <w:rsid w:val="007B5B67"/>
    <w:rsid w:val="007D0F5B"/>
    <w:rsid w:val="00871618"/>
    <w:rsid w:val="00882E29"/>
    <w:rsid w:val="008F290E"/>
    <w:rsid w:val="00942045"/>
    <w:rsid w:val="00964B9F"/>
    <w:rsid w:val="009C5D00"/>
    <w:rsid w:val="009F215D"/>
    <w:rsid w:val="00A73BCA"/>
    <w:rsid w:val="00A75FCE"/>
    <w:rsid w:val="00AB4135"/>
    <w:rsid w:val="00AC5509"/>
    <w:rsid w:val="00AF4EA4"/>
    <w:rsid w:val="00B0669D"/>
    <w:rsid w:val="00B90CEF"/>
    <w:rsid w:val="00B95101"/>
    <w:rsid w:val="00B95D4D"/>
    <w:rsid w:val="00BB23FC"/>
    <w:rsid w:val="00C21041"/>
    <w:rsid w:val="00C413B2"/>
    <w:rsid w:val="00C51CF5"/>
    <w:rsid w:val="00C93D20"/>
    <w:rsid w:val="00CA407F"/>
    <w:rsid w:val="00D00A30"/>
    <w:rsid w:val="00D56EA5"/>
    <w:rsid w:val="00D8438A"/>
    <w:rsid w:val="00DC71AE"/>
    <w:rsid w:val="00E12FF9"/>
    <w:rsid w:val="00E16576"/>
    <w:rsid w:val="00E55D74"/>
    <w:rsid w:val="00E774C3"/>
    <w:rsid w:val="00E8541C"/>
    <w:rsid w:val="00E87A86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customStyle="1" w:styleId="normaltextrun">
    <w:name w:val="normaltextrun"/>
    <w:basedOn w:val="DefaultParagraphFont"/>
    <w:rsid w:val="00291E17"/>
  </w:style>
  <w:style w:type="character" w:customStyle="1" w:styleId="contextualspellingandgrammarerror">
    <w:name w:val="contextualspellingandgrammarerror"/>
    <w:basedOn w:val="DefaultParagraphFont"/>
    <w:rsid w:val="00291E17"/>
  </w:style>
  <w:style w:type="character" w:customStyle="1" w:styleId="eop">
    <w:name w:val="eop"/>
    <w:basedOn w:val="DefaultParagraphFont"/>
    <w:rsid w:val="00291E17"/>
  </w:style>
  <w:style w:type="paragraph" w:customStyle="1" w:styleId="paragraph">
    <w:name w:val="paragraph"/>
    <w:basedOn w:val="Normal"/>
    <w:rsid w:val="00AB4135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lang w:eastAsia="en-US"/>
    </w:rPr>
  </w:style>
  <w:style w:type="character" w:customStyle="1" w:styleId="spellingerror">
    <w:name w:val="spellingerror"/>
    <w:basedOn w:val="DefaultParagraphFont"/>
    <w:rsid w:val="00AB4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gyenlong.github.i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long.ngyen91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mug\Downloads\tf56411156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-1637141376"/>
        <c:axId val="-1633087120"/>
      </c:barChart>
      <c:catAx>
        <c:axId val="-16371413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3087120"/>
        <c:crosses val="autoZero"/>
        <c:auto val="1"/>
        <c:lblAlgn val="ctr"/>
        <c:lblOffset val="100"/>
        <c:noMultiLvlLbl val="0"/>
      </c:catAx>
      <c:valAx>
        <c:axId val="-163308712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1637141376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 algn="ctr"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0.1141</cdr:x>
      <cdr:y>0</cdr:y>
    </cdr:from>
    <cdr:to>
      <cdr:x>0.93803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28625" y="0"/>
          <a:ext cx="3095238" cy="4838700"/>
        </a:xfrm>
        <a:prstGeom xmlns:a="http://schemas.openxmlformats.org/drawingml/2006/main" prst="rect">
          <a:avLst/>
        </a:prstGeom>
      </cdr:spPr>
    </cdr:pic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CFF9E104CC4D4B94FF98293BABB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F1531-6E7D-4B6D-838C-1E4EA753FA58}"/>
      </w:docPartPr>
      <w:docPartBody>
        <w:p w:rsidR="00C30D75" w:rsidRDefault="00C30D75">
          <w:pPr>
            <w:pStyle w:val="1CCFF9E104CC4D4B94FF98293BABB23F"/>
          </w:pPr>
          <w:r w:rsidRPr="00036450">
            <w:t>EDUCATION</w:t>
          </w:r>
        </w:p>
      </w:docPartBody>
    </w:docPart>
    <w:docPart>
      <w:docPartPr>
        <w:name w:val="A870CD50501F45BBBBAEF665E892F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6F4DC-3A10-4EE1-B2D8-4706BDEE201B}"/>
      </w:docPartPr>
      <w:docPartBody>
        <w:p w:rsidR="00C30D75" w:rsidRDefault="00C30D75">
          <w:pPr>
            <w:pStyle w:val="A870CD50501F45BBBBAEF665E892FCA9"/>
          </w:pPr>
          <w:r w:rsidRPr="00036450">
            <w:t>WORK EXPERIENCE</w:t>
          </w:r>
        </w:p>
      </w:docPartBody>
    </w:docPart>
    <w:docPart>
      <w:docPartPr>
        <w:name w:val="4944C4CB6886448286228CA8B6D61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F531-E3AF-4F1C-8D55-365BECC1EFE9}"/>
      </w:docPartPr>
      <w:docPartBody>
        <w:p w:rsidR="00C30D75" w:rsidRDefault="00C30D75">
          <w:pPr>
            <w:pStyle w:val="4944C4CB6886448286228CA8B6D61F1C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</w:font>
  <w:font w:name="HGGothicE">
    <w:altName w:val="MS Gothic"/>
    <w:panose1 w:val="00000000000000000000"/>
    <w:charset w:val="8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75"/>
    <w:rsid w:val="002663D6"/>
    <w:rsid w:val="00490860"/>
    <w:rsid w:val="00AF5D8D"/>
    <w:rsid w:val="00BB7DBE"/>
    <w:rsid w:val="00C3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663D6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CFF9E104CC4D4B94FF98293BABB23F">
    <w:name w:val="1CCFF9E104CC4D4B94FF98293BABB23F"/>
  </w:style>
  <w:style w:type="paragraph" w:customStyle="1" w:styleId="A36AEC6B960A4DF687C9EEBD227BC218">
    <w:name w:val="A36AEC6B960A4DF687C9EEBD227BC218"/>
  </w:style>
  <w:style w:type="paragraph" w:customStyle="1" w:styleId="FDBBBEE7B32042C1BA0F489EDA301F7C">
    <w:name w:val="FDBBBEE7B32042C1BA0F489EDA301F7C"/>
  </w:style>
  <w:style w:type="paragraph" w:customStyle="1" w:styleId="821479B0D4AC4F41BF4332D0A8FDF55D">
    <w:name w:val="821479B0D4AC4F41BF4332D0A8FDF55D"/>
  </w:style>
  <w:style w:type="paragraph" w:customStyle="1" w:styleId="80FDF37DD5E142D3AACB0844C9632301">
    <w:name w:val="80FDF37DD5E142D3AACB0844C9632301"/>
  </w:style>
  <w:style w:type="paragraph" w:customStyle="1" w:styleId="CC8116AA91C74E34A75A8D2A3252F12A">
    <w:name w:val="CC8116AA91C74E34A75A8D2A3252F12A"/>
  </w:style>
  <w:style w:type="paragraph" w:customStyle="1" w:styleId="DB64E34AD18C40DF85AF3DF8BB162DA9">
    <w:name w:val="DB64E34AD18C40DF85AF3DF8BB162DA9"/>
  </w:style>
  <w:style w:type="paragraph" w:customStyle="1" w:styleId="61A036C5B45040C293A090E0792E65D9">
    <w:name w:val="61A036C5B45040C293A090E0792E65D9"/>
  </w:style>
  <w:style w:type="paragraph" w:customStyle="1" w:styleId="80835E703A0249CCADFC39417163090B">
    <w:name w:val="80835E703A0249CCADFC39417163090B"/>
  </w:style>
  <w:style w:type="paragraph" w:customStyle="1" w:styleId="BF8D3323E7C64427BCF5DF4741F7CB30">
    <w:name w:val="BF8D3323E7C64427BCF5DF4741F7CB30"/>
  </w:style>
  <w:style w:type="paragraph" w:customStyle="1" w:styleId="1E298DBCD7AB410B8B219664E4D14DD0">
    <w:name w:val="1E298DBCD7AB410B8B219664E4D14DD0"/>
  </w:style>
  <w:style w:type="paragraph" w:customStyle="1" w:styleId="3FE3FF2B339040AAB597C9561E2905E6">
    <w:name w:val="3FE3FF2B339040AAB597C9561E2905E6"/>
  </w:style>
  <w:style w:type="character" w:customStyle="1" w:styleId="Heading2Char">
    <w:name w:val="Heading 2 Char"/>
    <w:basedOn w:val="DefaultParagraphFont"/>
    <w:link w:val="Heading2"/>
    <w:uiPriority w:val="9"/>
    <w:rsid w:val="002663D6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7B3163B10ABD4A24BA3A221474557EDC">
    <w:name w:val="7B3163B10ABD4A24BA3A221474557EDC"/>
  </w:style>
  <w:style w:type="paragraph" w:customStyle="1" w:styleId="78FB9A8014E946129B560831083D804B">
    <w:name w:val="78FB9A8014E946129B560831083D804B"/>
  </w:style>
  <w:style w:type="paragraph" w:customStyle="1" w:styleId="C9C375004BF441C7B488621EE10696EC">
    <w:name w:val="C9C375004BF441C7B488621EE10696EC"/>
  </w:style>
  <w:style w:type="paragraph" w:customStyle="1" w:styleId="2A43831947D54EE397388A16087F4AA9">
    <w:name w:val="2A43831947D54EE397388A16087F4AA9"/>
  </w:style>
  <w:style w:type="paragraph" w:customStyle="1" w:styleId="0E7A3A8806F14FD59E33B37D75B36373">
    <w:name w:val="0E7A3A8806F14FD59E33B37D75B36373"/>
  </w:style>
  <w:style w:type="paragraph" w:customStyle="1" w:styleId="CB9363841BA24AAB9A61708B3C4521E0">
    <w:name w:val="CB9363841BA24AAB9A61708B3C4521E0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02DA0DEB4A1446A3BE7C7FB559845369">
    <w:name w:val="02DA0DEB4A1446A3BE7C7FB559845369"/>
  </w:style>
  <w:style w:type="paragraph" w:customStyle="1" w:styleId="A870CD50501F45BBBBAEF665E892FCA9">
    <w:name w:val="A870CD50501F45BBBBAEF665E892FCA9"/>
  </w:style>
  <w:style w:type="paragraph" w:customStyle="1" w:styleId="A37EA5E7445B4EF6B84E58FE1D109A6F">
    <w:name w:val="A37EA5E7445B4EF6B84E58FE1D109A6F"/>
  </w:style>
  <w:style w:type="paragraph" w:customStyle="1" w:styleId="705461DC79DF403CBED9BA9782BAD2C5">
    <w:name w:val="705461DC79DF403CBED9BA9782BAD2C5"/>
  </w:style>
  <w:style w:type="paragraph" w:customStyle="1" w:styleId="1B388C7339984906A6992F8AEADC1FCA">
    <w:name w:val="1B388C7339984906A6992F8AEADC1FCA"/>
  </w:style>
  <w:style w:type="paragraph" w:customStyle="1" w:styleId="51492C0A5CCB4089B649E9CDBDE3C8BF">
    <w:name w:val="51492C0A5CCB4089B649E9CDBDE3C8BF"/>
  </w:style>
  <w:style w:type="paragraph" w:customStyle="1" w:styleId="E3EB7EE6003A4BB099854C95D3930918">
    <w:name w:val="E3EB7EE6003A4BB099854C95D3930918"/>
  </w:style>
  <w:style w:type="paragraph" w:customStyle="1" w:styleId="ADCE37A9163E4800A7DA56632ABB499D">
    <w:name w:val="ADCE37A9163E4800A7DA56632ABB499D"/>
  </w:style>
  <w:style w:type="paragraph" w:customStyle="1" w:styleId="A0A817D6D96B4062B209F3851CE4B56B">
    <w:name w:val="A0A817D6D96B4062B209F3851CE4B56B"/>
  </w:style>
  <w:style w:type="paragraph" w:customStyle="1" w:styleId="DCD1EAF456B549C5B7E62D29DE250E08">
    <w:name w:val="DCD1EAF456B549C5B7E62D29DE250E08"/>
  </w:style>
  <w:style w:type="paragraph" w:customStyle="1" w:styleId="1BCDCDC7F7C34D79AA01CBF71F25D463">
    <w:name w:val="1BCDCDC7F7C34D79AA01CBF71F25D463"/>
  </w:style>
  <w:style w:type="paragraph" w:customStyle="1" w:styleId="74AF968254404D04A81D166292605D4C">
    <w:name w:val="74AF968254404D04A81D166292605D4C"/>
  </w:style>
  <w:style w:type="paragraph" w:customStyle="1" w:styleId="840B3737EEEF4C36819B139D6CA52F2B">
    <w:name w:val="840B3737EEEF4C36819B139D6CA52F2B"/>
  </w:style>
  <w:style w:type="paragraph" w:customStyle="1" w:styleId="4F106CEA6D214FEEBF5AFCA0ECA550DB">
    <w:name w:val="4F106CEA6D214FEEBF5AFCA0ECA550DB"/>
  </w:style>
  <w:style w:type="paragraph" w:customStyle="1" w:styleId="445A1567024A4240ABA5E4B2DE88F70D">
    <w:name w:val="445A1567024A4240ABA5E4B2DE88F70D"/>
  </w:style>
  <w:style w:type="paragraph" w:customStyle="1" w:styleId="D51019468CC64B91A090F563337CF563">
    <w:name w:val="D51019468CC64B91A090F563337CF563"/>
  </w:style>
  <w:style w:type="paragraph" w:customStyle="1" w:styleId="B4AE82027CD7497EBA0FD06ECA17F2BA">
    <w:name w:val="B4AE82027CD7497EBA0FD06ECA17F2BA"/>
  </w:style>
  <w:style w:type="paragraph" w:customStyle="1" w:styleId="F2A6EAA651BD4CA08978DA4D328E31CD">
    <w:name w:val="F2A6EAA651BD4CA08978DA4D328E31CD"/>
  </w:style>
  <w:style w:type="paragraph" w:customStyle="1" w:styleId="DDD15DAD6F794FD28796349123B5E1B0">
    <w:name w:val="DDD15DAD6F794FD28796349123B5E1B0"/>
  </w:style>
  <w:style w:type="paragraph" w:customStyle="1" w:styleId="F020140F6C2D4C618FAE61BFA16E81DB">
    <w:name w:val="F020140F6C2D4C618FAE61BFA16E81DB"/>
  </w:style>
  <w:style w:type="paragraph" w:customStyle="1" w:styleId="D705A716C8B84D65BEAF4FA52B66E75F">
    <w:name w:val="D705A716C8B84D65BEAF4FA52B66E75F"/>
  </w:style>
  <w:style w:type="paragraph" w:customStyle="1" w:styleId="7715816745534411B5C873C7017E345F">
    <w:name w:val="7715816745534411B5C873C7017E345F"/>
  </w:style>
  <w:style w:type="paragraph" w:customStyle="1" w:styleId="4944C4CB6886448286228CA8B6D61F1C">
    <w:name w:val="4944C4CB6886448286228CA8B6D61F1C"/>
  </w:style>
  <w:style w:type="paragraph" w:customStyle="1" w:styleId="60F147588E204482851AED93B714E238">
    <w:name w:val="60F147588E204482851AED93B714E238"/>
    <w:rsid w:val="002663D6"/>
  </w:style>
  <w:style w:type="paragraph" w:customStyle="1" w:styleId="87B5D2A27CEE44AC82576070272A8F12">
    <w:name w:val="87B5D2A27CEE44AC82576070272A8F12"/>
    <w:rsid w:val="002663D6"/>
  </w:style>
  <w:style w:type="paragraph" w:customStyle="1" w:styleId="AF6E350949944EABA885D94EA835DF84">
    <w:name w:val="AF6E350949944EABA885D94EA835DF84"/>
    <w:rsid w:val="002663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tf56411156</Template>
  <TotalTime>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2020-03-12T10:46:00Z</dcterms:created>
  <dcterms:modified xsi:type="dcterms:W3CDTF">2020-03-12T11:17:00Z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